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119"/>
        <w:gridCol w:w="292"/>
        <w:gridCol w:w="8550"/>
      </w:tblGrid>
      <w:tr w:rsidR="002E0C9A">
        <w:trPr>
          <w:trHeight w:hRule="exact" w:val="720"/>
        </w:trPr>
        <w:tc>
          <w:tcPr>
            <w:tcW w:w="2088" w:type="dxa"/>
            <w:vAlign w:val="bottom"/>
          </w:tcPr>
          <w:p w:rsidR="002E0C9A" w:rsidRDefault="006D4272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BFC49BD99B684486B09411EAC033FCB3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43BC6"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:rsidR="002E0C9A" w:rsidRDefault="002E0C9A"/>
        </w:tc>
        <w:tc>
          <w:tcPr>
            <w:tcW w:w="8424" w:type="dxa"/>
            <w:vAlign w:val="bottom"/>
          </w:tcPr>
          <w:p w:rsidR="002E0C9A" w:rsidRDefault="006D4272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6F00575EE5614A6E8EE4FFA1FEC9708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43BC6">
                  <w:t>Project Status Report</w:t>
                </w:r>
              </w:sdtContent>
            </w:sdt>
          </w:p>
        </w:tc>
      </w:tr>
      <w:tr w:rsidR="002E0C9A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2E0C9A" w:rsidRDefault="002E0C9A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2E0C9A" w:rsidRDefault="002E0C9A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2E0C9A" w:rsidRDefault="002E0C9A">
            <w:pPr>
              <w:rPr>
                <w:sz w:val="10"/>
              </w:rPr>
            </w:pPr>
          </w:p>
        </w:tc>
      </w:tr>
    </w:tbl>
    <w:p w:rsidR="002E0C9A" w:rsidRDefault="00043BC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9E30D" wp14:editId="04A833C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3175"/>
                <wp:wrapNone/>
                <wp:docPr id="1" name="Text Box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C9A" w:rsidRDefault="00043BC6">
                            <w:pPr>
                              <w:pStyle w:val="FormHeading"/>
                            </w:pPr>
                            <w:r>
                              <w:t>Project Name</w:t>
                            </w:r>
                          </w:p>
                          <w:p w:rsidR="002E0C9A" w:rsidRDefault="006D4272">
                            <w:pPr>
                              <w:pStyle w:val="Form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221CD2A3C3AD49A5B8002EF4EADD20B7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043BC6">
                                  <w:t>[Project Name]</w:t>
                                </w:r>
                              </w:sdtContent>
                            </w:sdt>
                          </w:p>
                          <w:p w:rsidR="002E0C9A" w:rsidRDefault="00EB1C9C">
                            <w:pPr>
                              <w:pStyle w:val="FormHeading"/>
                            </w:pPr>
                            <w:r>
                              <w:t>Course</w:t>
                            </w:r>
                          </w:p>
                          <w:p w:rsidR="002E0C9A" w:rsidRDefault="00EB1C9C">
                            <w:pPr>
                              <w:pStyle w:val="FormText"/>
                            </w:pPr>
                            <w:r>
                              <w:t xml:space="preserve">SDEV-435 Applied Software </w:t>
                            </w:r>
                            <w:r w:rsidR="00D957F7">
                              <w:t>Practice</w:t>
                            </w:r>
                            <w:r>
                              <w:t xml:space="preserve"> I</w:t>
                            </w:r>
                          </w:p>
                          <w:p w:rsidR="002E0C9A" w:rsidRDefault="00043BC6">
                            <w:pPr>
                              <w:pStyle w:val="FormHeading"/>
                            </w:pPr>
                            <w:r>
                              <w:t>Prepared By</w:t>
                            </w:r>
                          </w:p>
                          <w:sdt>
                            <w:sdtPr>
                              <w:id w:val="-1467733057"/>
                              <w:placeholder>
                                <w:docPart w:val="69E45398CC8D46C490E57FFB92984175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E0C9A" w:rsidRDefault="00043BC6">
                                <w:pPr>
                                  <w:pStyle w:val="Form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9E3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" filled="f" stroked="f" strokeweight=".5pt">
                <v:textbox style="mso-fit-shape-to-text:t" inset="0,0,0,0">
                  <w:txbxContent>
                    <w:p w:rsidR="002E0C9A" w:rsidRDefault="00043BC6">
                      <w:pPr>
                        <w:pStyle w:val="FormHeading"/>
                      </w:pPr>
                      <w:r>
                        <w:t>Project Name</w:t>
                      </w:r>
                    </w:p>
                    <w:p w:rsidR="002E0C9A" w:rsidRDefault="006D4272">
                      <w:pPr>
                        <w:pStyle w:val="FormText"/>
                      </w:pPr>
                      <w:sdt>
                        <w:sdtPr>
                          <w:id w:val="-190845037"/>
                          <w:placeholder>
                            <w:docPart w:val="221CD2A3C3AD49A5B8002EF4EADD20B7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043BC6">
                            <w:t>[Project Name]</w:t>
                          </w:r>
                        </w:sdtContent>
                      </w:sdt>
                    </w:p>
                    <w:p w:rsidR="002E0C9A" w:rsidRDefault="00EB1C9C">
                      <w:pPr>
                        <w:pStyle w:val="FormHeading"/>
                      </w:pPr>
                      <w:r>
                        <w:t>Course</w:t>
                      </w:r>
                    </w:p>
                    <w:p w:rsidR="002E0C9A" w:rsidRDefault="00EB1C9C">
                      <w:pPr>
                        <w:pStyle w:val="FormText"/>
                      </w:pPr>
                      <w:r>
                        <w:t xml:space="preserve">SDEV-435 Applied Software </w:t>
                      </w:r>
                      <w:r w:rsidR="00D957F7">
                        <w:t>Practice</w:t>
                      </w:r>
                      <w:r>
                        <w:t xml:space="preserve"> I</w:t>
                      </w:r>
                    </w:p>
                    <w:p w:rsidR="002E0C9A" w:rsidRDefault="00043BC6">
                      <w:pPr>
                        <w:pStyle w:val="FormHeading"/>
                      </w:pPr>
                      <w:r>
                        <w:t>Prepared By</w:t>
                      </w:r>
                    </w:p>
                    <w:sdt>
                      <w:sdtPr>
                        <w:id w:val="-1467733057"/>
                        <w:placeholder>
                          <w:docPart w:val="69E45398CC8D46C490E57FFB92984175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E0C9A" w:rsidRDefault="00043BC6">
                          <w:pPr>
                            <w:pStyle w:val="FormText"/>
                          </w:pPr>
                          <w:r>
                            <w:t>[Name]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t>Snapshot of Project</w:t>
      </w:r>
      <w:r w:rsidR="00EB1C9C">
        <w:t xml:space="preserve"> Activities</w:t>
      </w:r>
    </w:p>
    <w:tbl>
      <w:tblPr>
        <w:tblStyle w:val="TableGrid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2804"/>
        <w:gridCol w:w="2166"/>
        <w:gridCol w:w="3570"/>
      </w:tblGrid>
      <w:tr w:rsidR="00EB1C9C" w:rsidTr="00EB1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tblHeader/>
        </w:trPr>
        <w:tc>
          <w:tcPr>
            <w:tcW w:w="1642" w:type="pct"/>
            <w:shd w:val="clear" w:color="auto" w:fill="D9D9D9" w:themeFill="background1" w:themeFillShade="D9"/>
            <w:vAlign w:val="bottom"/>
          </w:tcPr>
          <w:p w:rsidR="00EB1C9C" w:rsidRDefault="00EB1C9C">
            <w:r>
              <w:t>Activity</w:t>
            </w:r>
          </w:p>
        </w:tc>
        <w:tc>
          <w:tcPr>
            <w:tcW w:w="1268" w:type="pct"/>
            <w:shd w:val="clear" w:color="auto" w:fill="D9D9D9" w:themeFill="background1" w:themeFillShade="D9"/>
            <w:vAlign w:val="bottom"/>
          </w:tcPr>
          <w:p w:rsidR="00EB1C9C" w:rsidRDefault="00EB1C9C">
            <w:r>
              <w:t>% Complete</w:t>
            </w:r>
          </w:p>
        </w:tc>
        <w:tc>
          <w:tcPr>
            <w:tcW w:w="2090" w:type="pct"/>
            <w:shd w:val="clear" w:color="auto" w:fill="D9D9D9" w:themeFill="background1" w:themeFillShade="D9"/>
            <w:vAlign w:val="bottom"/>
          </w:tcPr>
          <w:p w:rsidR="00EB1C9C" w:rsidRDefault="00EB1C9C">
            <w:r>
              <w:t>Issues</w:t>
            </w:r>
          </w:p>
        </w:tc>
      </w:tr>
      <w:tr w:rsidR="00EB1C9C" w:rsidTr="00EB1C9C">
        <w:trPr>
          <w:trHeight w:val="474"/>
        </w:trPr>
        <w:tc>
          <w:tcPr>
            <w:tcW w:w="1642" w:type="pct"/>
          </w:tcPr>
          <w:p w:rsidR="00EB1C9C" w:rsidRDefault="00EB1C9C"/>
        </w:tc>
        <w:tc>
          <w:tcPr>
            <w:tcW w:w="1268" w:type="pct"/>
          </w:tcPr>
          <w:p w:rsidR="00EB1C9C" w:rsidRDefault="00EB1C9C"/>
        </w:tc>
        <w:tc>
          <w:tcPr>
            <w:tcW w:w="2090" w:type="pct"/>
          </w:tcPr>
          <w:p w:rsidR="00EB1C9C" w:rsidRDefault="00EB1C9C"/>
        </w:tc>
      </w:tr>
      <w:tr w:rsidR="00EB1C9C" w:rsidTr="00EB1C9C">
        <w:trPr>
          <w:trHeight w:val="474"/>
        </w:trPr>
        <w:tc>
          <w:tcPr>
            <w:tcW w:w="1642" w:type="pct"/>
          </w:tcPr>
          <w:p w:rsidR="00EB1C9C" w:rsidRDefault="00EB1C9C"/>
        </w:tc>
        <w:tc>
          <w:tcPr>
            <w:tcW w:w="1268" w:type="pct"/>
          </w:tcPr>
          <w:p w:rsidR="00EB1C9C" w:rsidRDefault="00EB1C9C"/>
        </w:tc>
        <w:tc>
          <w:tcPr>
            <w:tcW w:w="2090" w:type="pct"/>
          </w:tcPr>
          <w:p w:rsidR="00EB1C9C" w:rsidRDefault="00EB1C9C"/>
        </w:tc>
      </w:tr>
      <w:tr w:rsidR="00EB1C9C" w:rsidTr="00EB1C9C">
        <w:trPr>
          <w:trHeight w:val="474"/>
        </w:trPr>
        <w:tc>
          <w:tcPr>
            <w:tcW w:w="1642" w:type="pct"/>
          </w:tcPr>
          <w:p w:rsidR="00EB1C9C" w:rsidRDefault="00EB1C9C"/>
        </w:tc>
        <w:tc>
          <w:tcPr>
            <w:tcW w:w="1268" w:type="pct"/>
          </w:tcPr>
          <w:p w:rsidR="00EB1C9C" w:rsidRDefault="00EB1C9C"/>
        </w:tc>
        <w:tc>
          <w:tcPr>
            <w:tcW w:w="2090" w:type="pct"/>
          </w:tcPr>
          <w:p w:rsidR="00EB1C9C" w:rsidRDefault="00EB1C9C"/>
        </w:tc>
      </w:tr>
      <w:tr w:rsidR="00EB1C9C" w:rsidTr="00EB1C9C">
        <w:trPr>
          <w:trHeight w:val="474"/>
        </w:trPr>
        <w:tc>
          <w:tcPr>
            <w:tcW w:w="1642" w:type="pct"/>
          </w:tcPr>
          <w:p w:rsidR="00EB1C9C" w:rsidRDefault="00EB1C9C"/>
        </w:tc>
        <w:tc>
          <w:tcPr>
            <w:tcW w:w="1268" w:type="pct"/>
          </w:tcPr>
          <w:p w:rsidR="00EB1C9C" w:rsidRDefault="00EB1C9C"/>
        </w:tc>
        <w:tc>
          <w:tcPr>
            <w:tcW w:w="2090" w:type="pct"/>
          </w:tcPr>
          <w:p w:rsidR="00EB1C9C" w:rsidRDefault="00EB1C9C"/>
        </w:tc>
      </w:tr>
      <w:tr w:rsidR="00EB1C9C" w:rsidTr="00EB1C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tcW w:w="1642" w:type="pct"/>
          </w:tcPr>
          <w:p w:rsidR="00EB1C9C" w:rsidRDefault="00EB1C9C"/>
        </w:tc>
        <w:tc>
          <w:tcPr>
            <w:tcW w:w="1268" w:type="pct"/>
          </w:tcPr>
          <w:p w:rsidR="00EB1C9C" w:rsidRDefault="00EB1C9C"/>
        </w:tc>
        <w:tc>
          <w:tcPr>
            <w:tcW w:w="2090" w:type="pct"/>
          </w:tcPr>
          <w:p w:rsidR="00EB1C9C" w:rsidRDefault="00EB1C9C"/>
        </w:tc>
      </w:tr>
    </w:tbl>
    <w:p w:rsidR="002E0C9A" w:rsidRDefault="00043BC6">
      <w:pPr>
        <w:pStyle w:val="Heading1"/>
      </w:pPr>
      <w:r>
        <w:t>Status Summary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540"/>
      </w:tblGrid>
      <w:tr w:rsidR="002E0C9A">
        <w:sdt>
          <w:sdtPr>
            <w:id w:val="154348348"/>
            <w:placeholder>
              <w:docPart w:val="8D269FD69AC34A2DA63DE0FACD11C728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2E0C9A" w:rsidRDefault="00043BC6">
                <w:pPr>
                  <w:pStyle w:val="TableText"/>
                </w:pPr>
                <w:r>
                  <w:t>[Start text here.]</w:t>
                </w:r>
              </w:p>
            </w:tc>
          </w:sdtContent>
        </w:sdt>
      </w:tr>
    </w:tbl>
    <w:p w:rsidR="002E0C9A" w:rsidRDefault="002E0C9A"/>
    <w:p w:rsidR="00EB1C9C" w:rsidRDefault="00EB1C9C" w:rsidP="00EB1C9C">
      <w:pPr>
        <w:pStyle w:val="Heading1"/>
      </w:pPr>
      <w:r>
        <w:t>Risks Identified / Plan to Mitigate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540"/>
      </w:tblGrid>
      <w:tr w:rsidR="00EB1C9C" w:rsidTr="00532603">
        <w:sdt>
          <w:sdtPr>
            <w:id w:val="-470670249"/>
            <w:placeholder>
              <w:docPart w:val="48BC19B7697B4E64A7B85D25797E85E2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EB1C9C" w:rsidRDefault="00EB1C9C" w:rsidP="00532603">
                <w:pPr>
                  <w:pStyle w:val="TableText"/>
                </w:pPr>
                <w:r>
                  <w:t>[Start text here.]</w:t>
                </w:r>
              </w:p>
            </w:tc>
          </w:sdtContent>
        </w:sdt>
      </w:tr>
    </w:tbl>
    <w:p w:rsidR="00EB1C9C" w:rsidRDefault="00EB1C9C" w:rsidP="00EB1C9C"/>
    <w:p w:rsidR="00F87067" w:rsidRDefault="00F87067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F87067" w:rsidRPr="00F87067" w:rsidRDefault="00F87067" w:rsidP="00F87067">
      <w:pPr>
        <w:pStyle w:val="Heading1"/>
        <w:ind w:hanging="2365"/>
      </w:pPr>
      <w:r>
        <w:lastRenderedPageBreak/>
        <w:t>Weekly Timesheet</w:t>
      </w:r>
    </w:p>
    <w:tbl>
      <w:tblPr>
        <w:tblW w:w="10241" w:type="dxa"/>
        <w:tblInd w:w="-2165" w:type="dxa"/>
        <w:tblLook w:val="04A0" w:firstRow="1" w:lastRow="0" w:firstColumn="1" w:lastColumn="0" w:noHBand="0" w:noVBand="1"/>
      </w:tblPr>
      <w:tblGrid>
        <w:gridCol w:w="3510"/>
        <w:gridCol w:w="630"/>
        <w:gridCol w:w="590"/>
        <w:gridCol w:w="554"/>
        <w:gridCol w:w="528"/>
        <w:gridCol w:w="528"/>
        <w:gridCol w:w="528"/>
        <w:gridCol w:w="528"/>
        <w:gridCol w:w="825"/>
        <w:gridCol w:w="1066"/>
        <w:gridCol w:w="954"/>
      </w:tblGrid>
      <w:tr w:rsidR="0096486D" w:rsidRPr="00F87067" w:rsidTr="0096486D">
        <w:trPr>
          <w:trHeight w:val="225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ind w:firstLine="7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Activity</w:t>
            </w:r>
          </w:p>
        </w:tc>
        <w:tc>
          <w:tcPr>
            <w:tcW w:w="47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FCD6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Actual Hours Worked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Estimated</w:t>
            </w:r>
          </w:p>
        </w:tc>
      </w:tr>
      <w:tr w:rsidR="00F87067" w:rsidRPr="00F87067" w:rsidTr="0096486D">
        <w:trPr>
          <w:trHeight w:val="225"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Mon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Tues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Wed</w:t>
            </w:r>
          </w:p>
        </w:tc>
        <w:tc>
          <w:tcPr>
            <w:tcW w:w="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Thu</w:t>
            </w:r>
          </w:p>
        </w:tc>
        <w:tc>
          <w:tcPr>
            <w:tcW w:w="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Fri</w:t>
            </w:r>
          </w:p>
        </w:tc>
        <w:tc>
          <w:tcPr>
            <w:tcW w:w="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Sat</w:t>
            </w:r>
          </w:p>
        </w:tc>
        <w:tc>
          <w:tcPr>
            <w:tcW w:w="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Sun</w:t>
            </w:r>
          </w:p>
        </w:tc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</w:tr>
      <w:tr w:rsidR="0096486D" w:rsidRPr="00F87067" w:rsidTr="0096486D">
        <w:trPr>
          <w:trHeight w:val="225"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Remaining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Complete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6486D" w:rsidRPr="00F87067" w:rsidTr="0096486D">
        <w:trPr>
          <w:trHeight w:val="5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067" w:rsidRPr="00F87067" w:rsidRDefault="00F87067" w:rsidP="00F87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87067" w:rsidRPr="00F87067" w:rsidTr="0096486D">
        <w:trPr>
          <w:trHeight w:val="2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Totals: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87067" w:rsidRPr="00F87067" w:rsidRDefault="00F87067" w:rsidP="00F87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870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EB1C9C" w:rsidRDefault="00EB1C9C" w:rsidP="00F87067">
      <w:pPr>
        <w:ind w:left="-2340"/>
      </w:pPr>
      <w:bookmarkStart w:id="0" w:name="_GoBack"/>
      <w:bookmarkEnd w:id="0"/>
    </w:p>
    <w:sectPr w:rsidR="00EB1C9C" w:rsidSect="00F87067">
      <w:headerReference w:type="default" r:id="rId9"/>
      <w:footerReference w:type="default" r:id="rId10"/>
      <w:footerReference w:type="first" r:id="rId11"/>
      <w:pgSz w:w="12240" w:h="15840" w:code="1"/>
      <w:pgMar w:top="1080" w:right="720" w:bottom="2880" w:left="297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272" w:rsidRDefault="006D4272">
      <w:pPr>
        <w:spacing w:after="0" w:line="240" w:lineRule="auto"/>
      </w:pPr>
      <w:r>
        <w:separator/>
      </w:r>
    </w:p>
    <w:p w:rsidR="006D4272" w:rsidRDefault="006D4272"/>
  </w:endnote>
  <w:endnote w:type="continuationSeparator" w:id="0">
    <w:p w:rsidR="006D4272" w:rsidRDefault="006D4272">
      <w:pPr>
        <w:spacing w:after="0" w:line="240" w:lineRule="auto"/>
      </w:pPr>
      <w:r>
        <w:continuationSeparator/>
      </w:r>
    </w:p>
    <w:p w:rsidR="006D4272" w:rsidRDefault="006D4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2E0C9A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2E0C9A" w:rsidRDefault="002E0C9A">
          <w:pPr>
            <w:pStyle w:val="Footer"/>
            <w:rPr>
              <w:sz w:val="10"/>
              <w:szCs w:val="10"/>
            </w:rPr>
          </w:pPr>
        </w:p>
      </w:tc>
    </w:tr>
  </w:tbl>
  <w:p w:rsidR="002E0C9A" w:rsidRDefault="002E0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32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10837"/>
    </w:tblGrid>
    <w:tr w:rsidR="00EB1C9C" w:rsidTr="00EB1C9C">
      <w:tc>
        <w:tcPr>
          <w:tcW w:w="10836" w:type="dxa"/>
        </w:tcPr>
        <w:p w:rsidR="00EB1C9C" w:rsidRDefault="00EB1C9C">
          <w:pPr>
            <w:pStyle w:val="Organization"/>
          </w:pPr>
          <w:r>
            <w:t>SDEV-435 Applied Software Development I</w:t>
          </w:r>
        </w:p>
        <w:tbl>
          <w:tblPr>
            <w:tblW w:w="5000" w:type="pct"/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648"/>
            <w:gridCol w:w="3589"/>
            <w:gridCol w:w="3600"/>
          </w:tblGrid>
          <w:tr w:rsidR="00EB1C9C" w:rsidTr="00EB1C9C">
            <w:trPr>
              <w:trHeight w:hRule="exact" w:val="144"/>
            </w:trPr>
            <w:tc>
              <w:tcPr>
                <w:tcW w:w="1683" w:type="pct"/>
              </w:tcPr>
              <w:p w:rsidR="00EB1C9C" w:rsidRDefault="00EB1C9C"/>
            </w:tc>
            <w:tc>
              <w:tcPr>
                <w:tcW w:w="1656" w:type="pct"/>
              </w:tcPr>
              <w:p w:rsidR="00EB1C9C" w:rsidRDefault="00EB1C9C"/>
            </w:tc>
            <w:tc>
              <w:tcPr>
                <w:tcW w:w="1661" w:type="pct"/>
              </w:tcPr>
              <w:p w:rsidR="00EB1C9C" w:rsidRDefault="00EB1C9C"/>
            </w:tc>
          </w:tr>
        </w:tbl>
        <w:p w:rsidR="00EB1C9C" w:rsidRDefault="00EB1C9C">
          <w:pPr>
            <w:pStyle w:val="Footer"/>
          </w:pPr>
        </w:p>
      </w:tc>
    </w:tr>
    <w:tr w:rsidR="00EB1C9C" w:rsidTr="00EB1C9C">
      <w:trPr>
        <w:trHeight w:hRule="exact" w:val="86"/>
      </w:trPr>
      <w:tc>
        <w:tcPr>
          <w:tcW w:w="10836" w:type="dxa"/>
          <w:shd w:val="clear" w:color="auto" w:fill="000000" w:themeFill="text1"/>
        </w:tcPr>
        <w:p w:rsidR="00EB1C9C" w:rsidRDefault="00EB1C9C">
          <w:pPr>
            <w:pStyle w:val="Footer"/>
            <w:rPr>
              <w:sz w:val="10"/>
              <w:szCs w:val="10"/>
            </w:rPr>
          </w:pPr>
        </w:p>
      </w:tc>
    </w:tr>
  </w:tbl>
  <w:p w:rsidR="002E0C9A" w:rsidRDefault="002E0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272" w:rsidRDefault="006D4272">
      <w:pPr>
        <w:spacing w:after="0" w:line="240" w:lineRule="auto"/>
      </w:pPr>
      <w:r>
        <w:separator/>
      </w:r>
    </w:p>
    <w:p w:rsidR="006D4272" w:rsidRDefault="006D4272"/>
  </w:footnote>
  <w:footnote w:type="continuationSeparator" w:id="0">
    <w:p w:rsidR="006D4272" w:rsidRDefault="006D4272">
      <w:pPr>
        <w:spacing w:after="0" w:line="240" w:lineRule="auto"/>
      </w:pPr>
      <w:r>
        <w:continuationSeparator/>
      </w:r>
    </w:p>
    <w:p w:rsidR="006D4272" w:rsidRDefault="006D42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2E0C9A">
      <w:trPr>
        <w:trHeight w:hRule="exact" w:val="720"/>
      </w:trPr>
      <w:sdt>
        <w:sdtPr>
          <w:alias w:val="Date"/>
          <w:tag w:val=""/>
          <w:id w:val="1391469245"/>
          <w:placeholder>
            <w:docPart w:val="6F00575EE5614A6E8EE4FFA1FEC9708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1-11-0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2E0C9A" w:rsidRDefault="00043BC6">
              <w:pPr>
                <w:pStyle w:val="Date"/>
              </w:pPr>
              <w:r>
                <w:t>[Date]</w:t>
              </w:r>
            </w:p>
          </w:tc>
        </w:sdtContent>
      </w:sdt>
      <w:tc>
        <w:tcPr>
          <w:tcW w:w="288" w:type="dxa"/>
          <w:vAlign w:val="bottom"/>
        </w:tcPr>
        <w:p w:rsidR="002E0C9A" w:rsidRDefault="002E0C9A"/>
      </w:tc>
      <w:tc>
        <w:tcPr>
          <w:tcW w:w="5544" w:type="dxa"/>
          <w:vAlign w:val="bottom"/>
        </w:tcPr>
        <w:p w:rsidR="002E0C9A" w:rsidRDefault="006D4272">
          <w:pPr>
            <w:pStyle w:val="Title"/>
          </w:pPr>
          <w:sdt>
            <w:sdtPr>
              <w:alias w:val="Title"/>
              <w:tag w:val=""/>
              <w:id w:val="20674638"/>
              <w:placeholder>
                <w:docPart w:val="69E45398CC8D46C490E57FFB9298417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3BC6">
                <w:t>Project Status Report</w:t>
              </w:r>
            </w:sdtContent>
          </w:sdt>
        </w:p>
      </w:tc>
      <w:tc>
        <w:tcPr>
          <w:tcW w:w="2880" w:type="dxa"/>
          <w:vAlign w:val="bottom"/>
        </w:tcPr>
        <w:p w:rsidR="002E0C9A" w:rsidRDefault="00043BC6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96486D">
            <w:t>02</w:t>
          </w:r>
          <w:r>
            <w:fldChar w:fldCharType="end"/>
          </w:r>
        </w:p>
      </w:tc>
    </w:tr>
    <w:tr w:rsidR="002E0C9A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2E0C9A" w:rsidRDefault="002E0C9A">
          <w:pPr>
            <w:rPr>
              <w:sz w:val="10"/>
            </w:rPr>
          </w:pPr>
        </w:p>
      </w:tc>
      <w:tc>
        <w:tcPr>
          <w:tcW w:w="288" w:type="dxa"/>
        </w:tcPr>
        <w:p w:rsidR="002E0C9A" w:rsidRDefault="002E0C9A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2E0C9A" w:rsidRDefault="002E0C9A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2E0C9A" w:rsidRDefault="002E0C9A">
          <w:pPr>
            <w:rPr>
              <w:sz w:val="10"/>
            </w:rPr>
          </w:pPr>
        </w:p>
      </w:tc>
    </w:tr>
  </w:tbl>
  <w:p w:rsidR="002E0C9A" w:rsidRDefault="002E0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19"/>
    <w:rsid w:val="00043BC6"/>
    <w:rsid w:val="000E5A02"/>
    <w:rsid w:val="002E0C9A"/>
    <w:rsid w:val="00691A19"/>
    <w:rsid w:val="006D4272"/>
    <w:rsid w:val="0096486D"/>
    <w:rsid w:val="00A22BD7"/>
    <w:rsid w:val="00D957F7"/>
    <w:rsid w:val="00EB1C9C"/>
    <w:rsid w:val="00F8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1E7451-9902-40CD-A052-0333E77A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ncont\AppData\Roaming\Microsoft\Templates\Project%20status%20report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C49BD99B684486B09411EAC033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EC0AB-7840-4EC4-965B-886A3D869C14}"/>
      </w:docPartPr>
      <w:docPartBody>
        <w:p w:rsidR="00BF7128" w:rsidRDefault="00E269C2">
          <w:pPr>
            <w:pStyle w:val="BFC49BD99B684486B09411EAC033FCB3"/>
          </w:pPr>
          <w:r>
            <w:t>[Date]</w:t>
          </w:r>
        </w:p>
      </w:docPartBody>
    </w:docPart>
    <w:docPart>
      <w:docPartPr>
        <w:name w:val="6F00575EE5614A6E8EE4FFA1FEC97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B679F-6449-4C53-B67D-032010512BCD}"/>
      </w:docPartPr>
      <w:docPartBody>
        <w:p w:rsidR="00BF7128" w:rsidRDefault="00E269C2">
          <w:pPr>
            <w:pStyle w:val="6F00575EE5614A6E8EE4FFA1FEC97081"/>
          </w:pPr>
          <w:r>
            <w:t>Project Status Report</w:t>
          </w:r>
        </w:p>
      </w:docPartBody>
    </w:docPart>
    <w:docPart>
      <w:docPartPr>
        <w:name w:val="8D269FD69AC34A2DA63DE0FACD11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CA1A-3897-4A50-A2AF-8DAB9CB0BB8F}"/>
      </w:docPartPr>
      <w:docPartBody>
        <w:p w:rsidR="00BF7128" w:rsidRDefault="00E269C2">
          <w:pPr>
            <w:pStyle w:val="8D269FD69AC34A2DA63DE0FACD11C728"/>
          </w:pPr>
          <w:r>
            <w:t>[Start text here.]</w:t>
          </w:r>
        </w:p>
      </w:docPartBody>
    </w:docPart>
    <w:docPart>
      <w:docPartPr>
        <w:name w:val="221CD2A3C3AD49A5B8002EF4EADD2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C383-BF64-4236-B7DF-5059759D0689}"/>
      </w:docPartPr>
      <w:docPartBody>
        <w:p w:rsidR="00BF7128" w:rsidRDefault="00E269C2">
          <w:pPr>
            <w:pStyle w:val="221CD2A3C3AD49A5B8002EF4EADD20B7"/>
          </w:pPr>
          <w:r>
            <w:t>[Project Name]</w:t>
          </w:r>
        </w:p>
      </w:docPartBody>
    </w:docPart>
    <w:docPart>
      <w:docPartPr>
        <w:name w:val="69E45398CC8D46C490E57FFB92984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2350-8545-4D6D-A758-76A3E933075D}"/>
      </w:docPartPr>
      <w:docPartBody>
        <w:p w:rsidR="00BF7128" w:rsidRDefault="00E269C2">
          <w:pPr>
            <w:pStyle w:val="69E45398CC8D46C490E57FFB92984175"/>
          </w:pPr>
          <w:r>
            <w:t>[Name]</w:t>
          </w:r>
        </w:p>
      </w:docPartBody>
    </w:docPart>
    <w:docPart>
      <w:docPartPr>
        <w:name w:val="48BC19B7697B4E64A7B85D25797E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D2A1-C85B-400D-A7D1-46E0A6C272C4}"/>
      </w:docPartPr>
      <w:docPartBody>
        <w:p w:rsidR="00BF7128" w:rsidRDefault="00526DED" w:rsidP="00526DED">
          <w:pPr>
            <w:pStyle w:val="48BC19B7697B4E64A7B85D25797E85E2"/>
          </w:pPr>
          <w:r>
            <w:t>[Start text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D"/>
    <w:rsid w:val="0045348B"/>
    <w:rsid w:val="00526DED"/>
    <w:rsid w:val="00BF7128"/>
    <w:rsid w:val="00E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C49BD99B684486B09411EAC033FCB3">
    <w:name w:val="BFC49BD99B684486B09411EAC033FCB3"/>
  </w:style>
  <w:style w:type="paragraph" w:customStyle="1" w:styleId="6F00575EE5614A6E8EE4FFA1FEC97081">
    <w:name w:val="6F00575EE5614A6E8EE4FFA1FEC97081"/>
  </w:style>
  <w:style w:type="paragraph" w:customStyle="1" w:styleId="8D269FD69AC34A2DA63DE0FACD11C728">
    <w:name w:val="8D269FD69AC34A2DA63DE0FACD11C728"/>
  </w:style>
  <w:style w:type="paragraph" w:customStyle="1" w:styleId="221CD2A3C3AD49A5B8002EF4EADD20B7">
    <w:name w:val="221CD2A3C3AD49A5B8002EF4EADD20B7"/>
  </w:style>
  <w:style w:type="paragraph" w:customStyle="1" w:styleId="7BDB827109F247789A68E0E8D855968E">
    <w:name w:val="7BDB827109F247789A68E0E8D855968E"/>
  </w:style>
  <w:style w:type="paragraph" w:customStyle="1" w:styleId="51510440AB60491DA6A2AD063215A87C">
    <w:name w:val="51510440AB60491DA6A2AD063215A87C"/>
  </w:style>
  <w:style w:type="paragraph" w:customStyle="1" w:styleId="69E45398CC8D46C490E57FFB92984175">
    <w:name w:val="69E45398CC8D46C490E57FFB92984175"/>
  </w:style>
  <w:style w:type="paragraph" w:customStyle="1" w:styleId="48BC19B7697B4E64A7B85D25797E85E2">
    <w:name w:val="48BC19B7697B4E64A7B85D25797E85E2"/>
    <w:rsid w:val="00526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B67F1-3B22-4D13-8B1C-817FBCC4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and Black)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JRancont</dc:creator>
  <cp:keywords/>
  <cp:lastModifiedBy>J. Rancont</cp:lastModifiedBy>
  <cp:revision>2</cp:revision>
  <dcterms:created xsi:type="dcterms:W3CDTF">2014-11-14T16:46:00Z</dcterms:created>
  <dcterms:modified xsi:type="dcterms:W3CDTF">2014-11-14T16:46:00Z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